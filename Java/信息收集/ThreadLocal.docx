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65140" cy="2670175"/>
            <wp:effectExtent l="0" t="0" r="165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9475B"/>
    <w:rsid w:val="31B9475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ga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2020-10-20T04:03:00Z</dcterms:created>
  <dc:creator>Gaga</dc:creator>
  <cp:lastModifiedBy>Gaga</cp:lastModifiedBy>
  <dcterms:modified xsi:type="dcterms:W3CDTF">2020-10-20T04:04:02Z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